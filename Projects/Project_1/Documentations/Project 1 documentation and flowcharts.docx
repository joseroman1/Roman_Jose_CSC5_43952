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830BDF" w:rsidRDefault="00830BDF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830BDF">
            <w:tc>
              <w:tcPr>
                <w:tcW w:w="9576" w:type="dxa"/>
              </w:tcPr>
              <w:p w:rsidR="00830BDF" w:rsidRDefault="00266990" w:rsidP="00266990">
                <w:pPr>
                  <w:pStyle w:val="Title"/>
                  <w:rPr>
                    <w:sz w:val="96"/>
                  </w:rPr>
                </w:pPr>
                <w:r>
                  <w:rPr>
                    <w:sz w:val="96"/>
                  </w:rPr>
                  <w:t xml:space="preserve">       </w:t>
                </w:r>
              </w:p>
            </w:tc>
          </w:tr>
          <w:tr w:rsidR="00266990">
            <w:tc>
              <w:tcPr>
                <w:tcW w:w="9576" w:type="dxa"/>
              </w:tcPr>
              <w:p w:rsidR="00266990" w:rsidRDefault="00266990" w:rsidP="00266990">
                <w:pPr>
                  <w:pStyle w:val="Title"/>
                  <w:rPr>
                    <w:sz w:val="96"/>
                  </w:rPr>
                </w:pPr>
              </w:p>
            </w:tc>
          </w:tr>
          <w:tr w:rsidR="00830BDF">
            <w:tc>
              <w:tcPr>
                <w:tcW w:w="0" w:type="auto"/>
                <w:vAlign w:val="bottom"/>
              </w:tcPr>
              <w:p w:rsidR="00830BDF" w:rsidRDefault="00830BDF" w:rsidP="00266990">
                <w:pPr>
                  <w:pStyle w:val="Subtitle"/>
                  <w:rPr>
                    <w:sz w:val="36"/>
                    <w:szCs w:val="36"/>
                  </w:rPr>
                </w:pPr>
              </w:p>
            </w:tc>
          </w:tr>
          <w:tr w:rsidR="00830BDF">
            <w:tc>
              <w:tcPr>
                <w:tcW w:w="0" w:type="auto"/>
                <w:vAlign w:val="bottom"/>
              </w:tcPr>
              <w:p w:rsidR="00830BDF" w:rsidRDefault="00830BDF"/>
            </w:tc>
          </w:tr>
          <w:tr w:rsidR="00830BDF">
            <w:tc>
              <w:tcPr>
                <w:tcW w:w="0" w:type="auto"/>
                <w:vAlign w:val="bottom"/>
              </w:tcPr>
              <w:sdt>
                <w:sdtPr>
                  <w:alias w:val="Abstract"/>
                  <w:id w:val="553592755"/>
                  <w:placeholder>
                    <w:docPart w:val="CC9877BB323744DF84C0B91F2169B3DD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830BDF" w:rsidRDefault="00266990" w:rsidP="00F67DB9">
                    <w:pPr>
                      <w:jc w:val="center"/>
                    </w:pPr>
                    <w:r>
                      <w:t>Project 1 documentation and flowcharts. This document include the rules of the game, pseudo code of the project.</w:t>
                    </w:r>
                    <w:r w:rsidR="00F67DB9">
                      <w:t xml:space="preserve"> And the code of the program.</w:t>
                    </w:r>
                    <w:r>
                      <w:t xml:space="preserve">  </w:t>
                    </w:r>
                  </w:p>
                </w:sdtContent>
              </w:sdt>
            </w:tc>
          </w:tr>
          <w:tr w:rsidR="00830BDF">
            <w:tc>
              <w:tcPr>
                <w:tcW w:w="0" w:type="auto"/>
                <w:vAlign w:val="bottom"/>
              </w:tcPr>
              <w:p w:rsidR="00830BDF" w:rsidRDefault="00830BDF">
                <w:pPr>
                  <w:jc w:val="center"/>
                </w:pPr>
              </w:p>
            </w:tc>
          </w:tr>
        </w:tbl>
        <w:p w:rsid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t>Project 1</w:t>
          </w:r>
        </w:p>
        <w:p w:rsid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t>Hangman</w:t>
          </w:r>
        </w:p>
        <w:p w:rsid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</w:p>
        <w:p w:rsid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</w:p>
        <w:p w:rsidR="00266990" w:rsidRP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  <w:t>Jose Roman</w:t>
          </w:r>
          <w:r w:rsidRPr="00266990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</w:p>
        <w:p w:rsidR="00266990" w:rsidRP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66990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>CSC 5</w:t>
          </w:r>
        </w:p>
        <w:p w:rsidR="00266990" w:rsidRPr="00266990" w:rsidRDefault="00266990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ab/>
          </w:r>
          <w:r w:rsidRPr="00266990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36"/>
              <w:szCs w:val="36"/>
              <w14:ligatures w14:val="standardContextual"/>
              <w14:cntxtAlts/>
            </w:rPr>
            <w:t>05/15/15</w:t>
          </w:r>
        </w:p>
        <w:p w:rsidR="00830BDF" w:rsidRDefault="00AA053B" w:rsidP="00266990">
          <w:pPr>
            <w:tabs>
              <w:tab w:val="left" w:pos="3990"/>
            </w:tabs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 w:rsidRPr="00266990">
            <w:rPr>
              <w:rFonts w:asciiTheme="majorHAnsi" w:eastAsiaTheme="majorEastAsia" w:hAnsiTheme="majorHAnsi" w:cstheme="majorBidi"/>
              <w:sz w:val="96"/>
              <w:szCs w:val="56"/>
            </w:rPr>
            <w:br w:type="page"/>
          </w:r>
          <w:r w:rsidR="00266990"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lastRenderedPageBreak/>
            <w:tab/>
          </w:r>
        </w:p>
      </w:sdtContent>
    </w:sdt>
    <w:p w:rsidR="00266990" w:rsidRDefault="00266990">
      <w:pPr>
        <w:rPr>
          <w:rFonts w:ascii="Times New Roman" w:hAnsi="Times New Roman" w:cs="Times New Roman"/>
          <w:b/>
          <w:sz w:val="24"/>
          <w:szCs w:val="24"/>
        </w:rPr>
      </w:pPr>
      <w:r w:rsidRPr="00266990">
        <w:rPr>
          <w:rFonts w:ascii="Times New Roman" w:hAnsi="Times New Roman" w:cs="Times New Roman"/>
          <w:b/>
          <w:sz w:val="24"/>
          <w:szCs w:val="24"/>
        </w:rPr>
        <w:t xml:space="preserve">Introduction </w:t>
      </w:r>
    </w:p>
    <w:p w:rsidR="00266990" w:rsidRPr="00266990" w:rsidRDefault="00266990">
      <w:pPr>
        <w:rPr>
          <w:rFonts w:ascii="Times New Roman" w:hAnsi="Times New Roman" w:cs="Times New Roman"/>
          <w:sz w:val="24"/>
          <w:szCs w:val="24"/>
        </w:rPr>
      </w:pPr>
      <w:r w:rsidRPr="00266990">
        <w:rPr>
          <w:rFonts w:ascii="Times New Roman" w:hAnsi="Times New Roman" w:cs="Times New Roman"/>
          <w:sz w:val="24"/>
          <w:szCs w:val="24"/>
        </w:rPr>
        <w:t>Hangman is a game that many people play around the world.</w:t>
      </w:r>
      <w:r>
        <w:rPr>
          <w:rFonts w:ascii="Times New Roman" w:hAnsi="Times New Roman" w:cs="Times New Roman"/>
          <w:sz w:val="24"/>
          <w:szCs w:val="24"/>
        </w:rPr>
        <w:t xml:space="preserve"> The games consists of two players. Player one choose a word so player 2 is able to </w:t>
      </w:r>
    </w:p>
    <w:p w:rsidR="00266990" w:rsidRPr="00266990" w:rsidRDefault="00266990">
      <w:pPr>
        <w:rPr>
          <w:sz w:val="24"/>
          <w:szCs w:val="24"/>
        </w:rPr>
      </w:pPr>
    </w:p>
    <w:p w:rsidR="00266990" w:rsidRDefault="00266990"/>
    <w:p w:rsidR="00266990" w:rsidRDefault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Default="00266990" w:rsidP="00266990"/>
    <w:p w:rsidR="00266990" w:rsidRPr="00266990" w:rsidRDefault="00266990" w:rsidP="00266990">
      <w:pPr>
        <w:rPr>
          <w:b/>
          <w:sz w:val="28"/>
          <w:szCs w:val="28"/>
        </w:rPr>
      </w:pPr>
      <w:r w:rsidRPr="00266990">
        <w:rPr>
          <w:b/>
          <w:sz w:val="28"/>
          <w:szCs w:val="28"/>
        </w:rPr>
        <w:lastRenderedPageBreak/>
        <w:t>Hangman Program Code</w:t>
      </w:r>
    </w:p>
    <w:p w:rsidR="00266990" w:rsidRDefault="00266990" w:rsidP="00266990">
      <w:r>
        <w:t xml:space="preserve">/* </w:t>
      </w:r>
    </w:p>
    <w:p w:rsidR="00266990" w:rsidRDefault="00266990" w:rsidP="00266990">
      <w:r>
        <w:t xml:space="preserve"> * File:   main.cpp</w:t>
      </w:r>
    </w:p>
    <w:p w:rsidR="00266990" w:rsidRDefault="00266990" w:rsidP="00266990">
      <w:r>
        <w:t xml:space="preserve"> * Author: Jose Roman</w:t>
      </w:r>
    </w:p>
    <w:p w:rsidR="00266990" w:rsidRDefault="00266990" w:rsidP="00266990">
      <w:r>
        <w:t xml:space="preserve"> * Created on May 4, 2015, 10:33 AM</w:t>
      </w:r>
    </w:p>
    <w:p w:rsidR="00266990" w:rsidRDefault="00266990" w:rsidP="00266990">
      <w:r>
        <w:t xml:space="preserve"> *      Purpose: Project 1: Hangman Game</w:t>
      </w:r>
    </w:p>
    <w:p w:rsidR="00266990" w:rsidRDefault="00266990" w:rsidP="00266990">
      <w:r>
        <w:t xml:space="preserve"> */</w:t>
      </w:r>
    </w:p>
    <w:p w:rsidR="00266990" w:rsidRDefault="00266990" w:rsidP="00266990"/>
    <w:p w:rsidR="00266990" w:rsidRDefault="00266990" w:rsidP="00266990">
      <w:r>
        <w:t>//System Libraries</w:t>
      </w:r>
    </w:p>
    <w:p w:rsidR="00266990" w:rsidRDefault="00266990" w:rsidP="00266990">
      <w:r>
        <w:t>#include &lt;</w:t>
      </w:r>
      <w:proofErr w:type="spellStart"/>
      <w:r>
        <w:t>iostream</w:t>
      </w:r>
      <w:proofErr w:type="spellEnd"/>
      <w:r>
        <w:t>&gt;</w:t>
      </w:r>
    </w:p>
    <w:p w:rsidR="00266990" w:rsidRDefault="00266990" w:rsidP="00266990">
      <w:r>
        <w:t>#include &lt;</w:t>
      </w:r>
      <w:proofErr w:type="spellStart"/>
      <w:r>
        <w:t>string.h</w:t>
      </w:r>
      <w:proofErr w:type="spellEnd"/>
      <w:r>
        <w:t>&gt;</w:t>
      </w:r>
    </w:p>
    <w:p w:rsidR="00266990" w:rsidRDefault="00266990" w:rsidP="00266990">
      <w:r>
        <w:t>#include &lt;string&gt;</w:t>
      </w:r>
    </w:p>
    <w:p w:rsidR="00266990" w:rsidRDefault="00266990" w:rsidP="00266990">
      <w:r>
        <w:t>#include &lt;</w:t>
      </w:r>
      <w:proofErr w:type="spellStart"/>
      <w:r>
        <w:t>fstream</w:t>
      </w:r>
      <w:proofErr w:type="spellEnd"/>
      <w:r>
        <w:t>&gt;</w:t>
      </w:r>
    </w:p>
    <w:p w:rsidR="00266990" w:rsidRDefault="00266990" w:rsidP="00266990">
      <w:r>
        <w:t>#include &lt;</w:t>
      </w:r>
      <w:proofErr w:type="spellStart"/>
      <w:r>
        <w:t>cstdlib</w:t>
      </w:r>
      <w:proofErr w:type="spellEnd"/>
      <w:r>
        <w:t>&gt;</w:t>
      </w:r>
    </w:p>
    <w:p w:rsidR="00266990" w:rsidRDefault="00266990" w:rsidP="0026699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66990" w:rsidRDefault="00266990" w:rsidP="00266990"/>
    <w:p w:rsidR="00266990" w:rsidRDefault="00266990" w:rsidP="00266990">
      <w:r>
        <w:t>//User Libraries</w:t>
      </w:r>
    </w:p>
    <w:p w:rsidR="00266990" w:rsidRDefault="00266990" w:rsidP="00266990"/>
    <w:p w:rsidR="00266990" w:rsidRDefault="00266990" w:rsidP="00266990"/>
    <w:p w:rsidR="00266990" w:rsidRDefault="00266990" w:rsidP="00266990">
      <w:r>
        <w:t>//Global Constants</w:t>
      </w:r>
    </w:p>
    <w:p w:rsidR="00266990" w:rsidRDefault="00266990" w:rsidP="00266990">
      <w:proofErr w:type="spellStart"/>
      <w:proofErr w:type="gramStart"/>
      <w:r>
        <w:t>const</w:t>
      </w:r>
      <w:proofErr w:type="spellEnd"/>
      <w:proofErr w:type="gramEnd"/>
      <w:r>
        <w:t xml:space="preserve"> char  *WORD;</w:t>
      </w:r>
    </w:p>
    <w:p w:rsidR="00266990" w:rsidRDefault="00266990" w:rsidP="00266990">
      <w:proofErr w:type="spellStart"/>
      <w:proofErr w:type="gramStart"/>
      <w:r>
        <w:t>enum</w:t>
      </w:r>
      <w:proofErr w:type="spellEnd"/>
      <w:proofErr w:type="gramEnd"/>
      <w:r>
        <w:t xml:space="preserve"> FNDTYPE{NFOUND, FOUND, ARDFOUND};// Compare Results</w:t>
      </w:r>
    </w:p>
    <w:p w:rsidR="00266990" w:rsidRDefault="00266990" w:rsidP="00266990"/>
    <w:p w:rsidR="00266990" w:rsidRDefault="00266990" w:rsidP="00266990">
      <w:r>
        <w:t>//Function Prototypes</w:t>
      </w:r>
    </w:p>
    <w:p w:rsidR="00266990" w:rsidRDefault="00266990" w:rsidP="00266990">
      <w:proofErr w:type="gramStart"/>
      <w:r>
        <w:lastRenderedPageBreak/>
        <w:t>void</w:t>
      </w:r>
      <w:proofErr w:type="gramEnd"/>
      <w:r>
        <w:t xml:space="preserve"> rules();//rules of the games</w:t>
      </w:r>
    </w:p>
    <w:p w:rsidR="00266990" w:rsidRDefault="00266990" w:rsidP="00266990">
      <w:proofErr w:type="gramStart"/>
      <w:r>
        <w:t>void</w:t>
      </w:r>
      <w:proofErr w:type="gramEnd"/>
      <w:r>
        <w:t xml:space="preserve"> </w:t>
      </w:r>
      <w:proofErr w:type="spellStart"/>
      <w:r>
        <w:t>rGame</w:t>
      </w:r>
      <w:proofErr w:type="spellEnd"/>
      <w:r>
        <w:t xml:space="preserve">(char </w:t>
      </w:r>
      <w:proofErr w:type="spellStart"/>
      <w:r>
        <w:t>fBlank</w:t>
      </w:r>
      <w:proofErr w:type="spellEnd"/>
      <w:r>
        <w:t>[],</w:t>
      </w:r>
      <w:proofErr w:type="spellStart"/>
      <w:r>
        <w:t>int,char,int,int</w:t>
      </w:r>
      <w:proofErr w:type="spellEnd"/>
      <w:r>
        <w:t>);</w:t>
      </w:r>
    </w:p>
    <w:p w:rsidR="00266990" w:rsidRDefault="00266990" w:rsidP="00266990"/>
    <w:p w:rsidR="00266990" w:rsidRDefault="00266990" w:rsidP="00266990">
      <w:r>
        <w:t>//Execution Begins Here!</w:t>
      </w:r>
    </w:p>
    <w:p w:rsidR="00266990" w:rsidRDefault="00266990" w:rsidP="00266990">
      <w:proofErr w:type="spellStart"/>
      <w:proofErr w:type="gramStart"/>
      <w:r>
        <w:t>int</w:t>
      </w:r>
      <w:proofErr w:type="spellEnd"/>
      <w:proofErr w:type="gramEnd"/>
      <w:r>
        <w:t xml:space="preserve"> main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:rsidR="00266990" w:rsidRDefault="00266990" w:rsidP="00266990">
      <w:r>
        <w:t xml:space="preserve">    //Initialize the random seed</w:t>
      </w:r>
    </w:p>
    <w:p w:rsidR="00266990" w:rsidRDefault="00266990" w:rsidP="00266990">
      <w:r>
        <w:t xml:space="preserve">    </w:t>
      </w:r>
      <w:proofErr w:type="spellStart"/>
      <w:proofErr w:type="gramStart"/>
      <w:r>
        <w:t>srand</w:t>
      </w:r>
      <w:proofErr w:type="spellEnd"/>
      <w:proofErr w:type="gramEnd"/>
      <w:r>
        <w:t xml:space="preserve"> (time(NULL));</w:t>
      </w:r>
    </w:p>
    <w:p w:rsidR="00266990" w:rsidRDefault="00266990" w:rsidP="00266990">
      <w:r>
        <w:t xml:space="preserve">    </w:t>
      </w:r>
    </w:p>
    <w:p w:rsidR="00266990" w:rsidRDefault="00266990" w:rsidP="00266990">
      <w:r>
        <w:t xml:space="preserve">    //Declare Variables</w:t>
      </w:r>
    </w:p>
    <w:p w:rsidR="00266990" w:rsidRDefault="00266990" w:rsidP="00266990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pGuess</w:t>
      </w:r>
      <w:proofErr w:type="spellEnd"/>
      <w:r>
        <w:t>;//Player Guess</w:t>
      </w:r>
    </w:p>
    <w:p w:rsidR="00266990" w:rsidRDefault="00266990" w:rsidP="002669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score   =0;//Player Score</w:t>
      </w:r>
    </w:p>
    <w:p w:rsidR="00266990" w:rsidRDefault="00266990" w:rsidP="002669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strikes =0;//Guessed Wrong</w:t>
      </w:r>
    </w:p>
    <w:p w:rsidR="00266990" w:rsidRDefault="00266990" w:rsidP="002669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hints   =0;//Hints at the player</w:t>
      </w:r>
    </w:p>
    <w:p w:rsidR="00266990" w:rsidRDefault="00266990" w:rsidP="00266990">
      <w:r>
        <w:t xml:space="preserve">    </w:t>
      </w:r>
    </w:p>
    <w:p w:rsidR="00266990" w:rsidRDefault="00266990" w:rsidP="00266990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MLNIF =200; //Max lines in file</w:t>
      </w:r>
    </w:p>
    <w:p w:rsidR="00266990" w:rsidRDefault="00266990" w:rsidP="0026699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wArray</w:t>
      </w:r>
      <w:proofErr w:type="spellEnd"/>
      <w:r>
        <w:t>[MLNIF];</w:t>
      </w:r>
    </w:p>
    <w:p w:rsidR="00266990" w:rsidRDefault="00266990" w:rsidP="002669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wCount</w:t>
      </w:r>
      <w:proofErr w:type="spellEnd"/>
      <w:r>
        <w:t xml:space="preserve"> =0;//Word Count</w:t>
      </w:r>
    </w:p>
    <w:p w:rsidR="00266990" w:rsidRDefault="00266990" w:rsidP="00266990">
      <w:r>
        <w:t xml:space="preserve">    </w:t>
      </w:r>
      <w:proofErr w:type="spellStart"/>
      <w:proofErr w:type="gramStart"/>
      <w:r>
        <w:t>ifstream</w:t>
      </w:r>
      <w:proofErr w:type="spellEnd"/>
      <w:proofErr w:type="gramEnd"/>
      <w:r>
        <w:t xml:space="preserve"> fin("HangmanWords.txt");//File name for the hangman words</w:t>
      </w:r>
    </w:p>
    <w:p w:rsidR="00266990" w:rsidRDefault="00266990" w:rsidP="00266990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fin.is_open</w:t>
      </w:r>
      <w:proofErr w:type="spellEnd"/>
      <w:r>
        <w:t>())</w:t>
      </w:r>
    </w:p>
    <w:p w:rsidR="00266990" w:rsidRDefault="00266990" w:rsidP="00266990">
      <w:r>
        <w:t xml:space="preserve">    {</w:t>
      </w:r>
    </w:p>
    <w:p w:rsidR="00266990" w:rsidRDefault="00266990" w:rsidP="00266990">
      <w:r>
        <w:t xml:space="preserve">        </w:t>
      </w:r>
      <w:proofErr w:type="gramStart"/>
      <w:r>
        <w:t>while(</w:t>
      </w:r>
      <w:proofErr w:type="gramEnd"/>
      <w:r>
        <w:t>!</w:t>
      </w:r>
      <w:proofErr w:type="spellStart"/>
      <w:r>
        <w:t>fin.eof</w:t>
      </w:r>
      <w:proofErr w:type="spellEnd"/>
      <w:r>
        <w:t xml:space="preserve">()&amp;&amp; </w:t>
      </w:r>
      <w:proofErr w:type="spellStart"/>
      <w:r>
        <w:t>wCount</w:t>
      </w:r>
      <w:proofErr w:type="spellEnd"/>
      <w:r>
        <w:t xml:space="preserve"> &lt; MLNIF){</w:t>
      </w:r>
    </w:p>
    <w:p w:rsidR="00266990" w:rsidRDefault="00266990" w:rsidP="00266990">
      <w:r>
        <w:t xml:space="preserve">            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 xml:space="preserve">fin, </w:t>
      </w:r>
      <w:proofErr w:type="spellStart"/>
      <w:r>
        <w:t>wArray</w:t>
      </w:r>
      <w:proofErr w:type="spellEnd"/>
      <w:r>
        <w:t>[</w:t>
      </w:r>
      <w:proofErr w:type="spellStart"/>
      <w:r>
        <w:t>wCount</w:t>
      </w:r>
      <w:proofErr w:type="spellEnd"/>
      <w:r>
        <w:t>]);</w:t>
      </w:r>
    </w:p>
    <w:p w:rsidR="00266990" w:rsidRDefault="00266990" w:rsidP="00266990">
      <w:r>
        <w:t xml:space="preserve">            </w:t>
      </w:r>
      <w:proofErr w:type="spellStart"/>
      <w:proofErr w:type="gramStart"/>
      <w:r>
        <w:t>wCount</w:t>
      </w:r>
      <w:proofErr w:type="spellEnd"/>
      <w:proofErr w:type="gramEnd"/>
      <w:r>
        <w:t>++;</w:t>
      </w:r>
    </w:p>
    <w:p w:rsidR="00266990" w:rsidRDefault="00266990" w:rsidP="00266990">
      <w:r>
        <w:t xml:space="preserve">        }</w:t>
      </w:r>
    </w:p>
    <w:p w:rsidR="00266990" w:rsidRDefault="00266990" w:rsidP="00266990">
      <w:r>
        <w:lastRenderedPageBreak/>
        <w:t xml:space="preserve">    }</w:t>
      </w:r>
    </w:p>
    <w:p w:rsidR="00266990" w:rsidRDefault="00266990" w:rsidP="00266990">
      <w:r>
        <w:t xml:space="preserve">    </w:t>
      </w:r>
      <w:proofErr w:type="gramStart"/>
      <w:r>
        <w:t>else</w:t>
      </w:r>
      <w:proofErr w:type="gramEnd"/>
    </w:p>
    <w:p w:rsidR="00266990" w:rsidRDefault="00266990" w:rsidP="0026699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&lt;&lt;"File was not opened"&lt;&lt;</w:t>
      </w:r>
      <w:proofErr w:type="spellStart"/>
      <w:r>
        <w:t>endl</w:t>
      </w:r>
      <w:proofErr w:type="spellEnd"/>
      <w:r>
        <w:t>;//Input this if file is not found</w:t>
      </w:r>
    </w:p>
    <w:p w:rsidR="00266990" w:rsidRDefault="00266990" w:rsidP="002669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index = rand ()%</w:t>
      </w:r>
      <w:proofErr w:type="spellStart"/>
      <w:r>
        <w:t>wCount</w:t>
      </w:r>
      <w:proofErr w:type="spellEnd"/>
      <w:r>
        <w:t>;</w:t>
      </w:r>
    </w:p>
    <w:p w:rsidR="00266990" w:rsidRDefault="00266990" w:rsidP="00266990">
      <w:r>
        <w:t xml:space="preserve">    WORD= </w:t>
      </w:r>
      <w:proofErr w:type="spellStart"/>
      <w:proofErr w:type="gramStart"/>
      <w:r>
        <w:t>wArray</w:t>
      </w:r>
      <w:proofErr w:type="spellEnd"/>
      <w:r>
        <w:t>[</w:t>
      </w:r>
      <w:proofErr w:type="gramEnd"/>
      <w:r>
        <w:t>index].</w:t>
      </w:r>
      <w:proofErr w:type="spellStart"/>
      <w:r>
        <w:t>c_str</w:t>
      </w:r>
      <w:proofErr w:type="spellEnd"/>
      <w:r>
        <w:t>();</w:t>
      </w:r>
    </w:p>
    <w:p w:rsidR="00266990" w:rsidRDefault="00266990" w:rsidP="0026699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wLen</w:t>
      </w:r>
      <w:proofErr w:type="spellEnd"/>
      <w:r>
        <w:t xml:space="preserve">= </w:t>
      </w:r>
      <w:proofErr w:type="spellStart"/>
      <w:r>
        <w:t>strlen</w:t>
      </w:r>
      <w:proofErr w:type="spellEnd"/>
      <w:r>
        <w:t>(WORD);</w:t>
      </w:r>
    </w:p>
    <w:p w:rsidR="00266990" w:rsidRDefault="00266990" w:rsidP="0026699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66990" w:rsidRDefault="00266990" w:rsidP="00266990">
      <w:r>
        <w:t>}</w:t>
      </w:r>
    </w:p>
    <w:p w:rsidR="00266990" w:rsidRDefault="00266990"/>
    <w:sectPr w:rsidR="00266990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EC7" w:rsidRDefault="003D3EC7">
      <w:pPr>
        <w:spacing w:after="0" w:line="240" w:lineRule="auto"/>
      </w:pPr>
      <w:r>
        <w:separator/>
      </w:r>
    </w:p>
  </w:endnote>
  <w:endnote w:type="continuationSeparator" w:id="0">
    <w:p w:rsidR="003D3EC7" w:rsidRDefault="003D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BDF" w:rsidRDefault="00830BDF">
    <w:pPr>
      <w:jc w:val="right"/>
    </w:pPr>
  </w:p>
  <w:p w:rsidR="00830BDF" w:rsidRDefault="00AA053B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830BDF" w:rsidRDefault="00AA053B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10D2201D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830BDF" w:rsidRDefault="00830BDF">
    <w:pPr>
      <w:pStyle w:val="NoSpacing"/>
      <w:rPr>
        <w:sz w:val="2"/>
        <w:szCs w:val="2"/>
      </w:rPr>
    </w:pPr>
  </w:p>
  <w:p w:rsidR="00830BDF" w:rsidRDefault="00830BDF"/>
  <w:p w:rsidR="00830BDF" w:rsidRDefault="00830BDF"/>
  <w:p w:rsidR="00830BDF" w:rsidRDefault="00830BD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0BDF" w:rsidRDefault="00AA053B" w:rsidP="00266990">
    <w:pPr>
      <w:ind w:left="5040" w:firstLine="720"/>
    </w:pP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F67DB9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EC7" w:rsidRDefault="003D3EC7">
      <w:pPr>
        <w:spacing w:after="0" w:line="240" w:lineRule="auto"/>
      </w:pPr>
      <w:r>
        <w:separator/>
      </w:r>
    </w:p>
  </w:footnote>
  <w:footnote w:type="continuationSeparator" w:id="0">
    <w:p w:rsidR="003D3EC7" w:rsidRDefault="003D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30BDF" w:rsidRDefault="00266990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Project 1: Hangman</w:t>
        </w:r>
      </w:p>
    </w:sdtContent>
  </w:sdt>
  <w:p w:rsidR="00830BDF" w:rsidRDefault="00AA053B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90"/>
    <w:rsid w:val="00266990"/>
    <w:rsid w:val="003D3EC7"/>
    <w:rsid w:val="00830BDF"/>
    <w:rsid w:val="00AA053B"/>
    <w:rsid w:val="00F6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FC62AD-6EB3-4065-AEE0-35333ADF2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c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9877BB323744DF84C0B91F2169B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573E3-86E3-494B-80BC-20C5320AAE0A}"/>
      </w:docPartPr>
      <w:docPartBody>
        <w:p w:rsidR="008E651F" w:rsidRDefault="00841A67">
          <w:pPr>
            <w:pStyle w:val="CC9877BB323744DF84C0B91F2169B3D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DE8"/>
    <w:rsid w:val="00657F72"/>
    <w:rsid w:val="007C6DE8"/>
    <w:rsid w:val="00841A67"/>
    <w:rsid w:val="008E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1DBFC6743D4B5B941DDD034FFC02C5">
    <w:name w:val="9A1DBFC6743D4B5B941DDD034FFC02C5"/>
  </w:style>
  <w:style w:type="paragraph" w:customStyle="1" w:styleId="6FDDDBD9B7CA452FBDB8892E488B28D4">
    <w:name w:val="6FDDDBD9B7CA452FBDB8892E488B28D4"/>
  </w:style>
  <w:style w:type="paragraph" w:customStyle="1" w:styleId="CC9877BB323744DF84C0B91F2169B3DD">
    <w:name w:val="CC9877BB323744DF84C0B91F2169B3DD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4E94A117AD0549EEBC4625F384BBD87A">
    <w:name w:val="4E94A117AD0549EEBC4625F384BBD87A"/>
  </w:style>
  <w:style w:type="paragraph" w:customStyle="1" w:styleId="3E6E4939F4694BB9A83A55259F2FA1B6">
    <w:name w:val="3E6E4939F4694BB9A83A55259F2FA1B6"/>
    <w:rsid w:val="007C6DE8"/>
  </w:style>
  <w:style w:type="paragraph" w:customStyle="1" w:styleId="EB170759D2954EB980383B4BE71D6831">
    <w:name w:val="EB170759D2954EB980383B4BE71D6831"/>
    <w:rsid w:val="007C6DE8"/>
  </w:style>
  <w:style w:type="paragraph" w:customStyle="1" w:styleId="500873E8E52C43468A2577E45A333EBD">
    <w:name w:val="500873E8E52C43468A2577E45A333EBD"/>
    <w:rsid w:val="007C6DE8"/>
  </w:style>
  <w:style w:type="paragraph" w:customStyle="1" w:styleId="4EB5A5B7CC134370A547672BEBDA7A91">
    <w:name w:val="4EB5A5B7CC134370A547672BEBDA7A91"/>
    <w:rsid w:val="007C6D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Project 1 documentation and flowcharts. This document include the rules of the game, pseudo code of the project. And the code of the program. 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9EA3BF51-4201-4A4C-8D99-362FDA338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27</TotalTime>
  <Pages>5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Hangman</dc:title>
  <dc:subject>By Jose Roman</dc:subject>
  <dc:creator>rcc</dc:creator>
  <cp:keywords/>
  <cp:lastModifiedBy>rcc</cp:lastModifiedBy>
  <cp:revision>2</cp:revision>
  <cp:lastPrinted>2009-08-05T20:41:00Z</cp:lastPrinted>
  <dcterms:created xsi:type="dcterms:W3CDTF">2015-05-13T16:34:00Z</dcterms:created>
  <dcterms:modified xsi:type="dcterms:W3CDTF">2015-05-13T17:13:00Z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